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513A51" w:rsidP="00DD199D">
      <w:pPr>
        <w:spacing w:after="160" w:line="259" w:lineRule="auto"/>
        <w:jc w:val="left"/>
        <w:rPr>
          <w:rFonts w:ascii="Arial" w:hAnsi="Arial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F726AF" wp14:editId="7A93E59B">
                <wp:simplePos x="0" y="0"/>
                <wp:positionH relativeFrom="margin">
                  <wp:posOffset>356235</wp:posOffset>
                </wp:positionH>
                <wp:positionV relativeFrom="paragraph">
                  <wp:posOffset>182880</wp:posOffset>
                </wp:positionV>
                <wp:extent cx="6031230" cy="3044190"/>
                <wp:effectExtent l="0" t="0" r="26670" b="2286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0" cy="3044190"/>
                          <a:chOff x="0" y="942975"/>
                          <a:chExt cx="6031230" cy="3044190"/>
                        </a:xfrm>
                      </wpg:grpSpPr>
                      <wps:wsp>
                        <wps:cNvPr id="5" name="Elipse 5"/>
                        <wps:cNvSpPr>
                          <a:spLocks/>
                        </wps:cNvSpPr>
                        <wps:spPr>
                          <a:xfrm>
                            <a:off x="0" y="1571625"/>
                            <a:ext cx="1371600" cy="7651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Psicóloga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>
                          <a:spLocks/>
                        </wps:cNvSpPr>
                        <wps:spPr>
                          <a:xfrm>
                            <a:off x="2466975" y="3381375"/>
                            <a:ext cx="1382395" cy="60579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B9698C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Assistente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>
                          <a:spLocks/>
                        </wps:cNvSpPr>
                        <wps:spPr>
                          <a:xfrm>
                            <a:off x="2257425" y="1457325"/>
                            <a:ext cx="1329055" cy="7334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</w:rPr>
                                <w:t>PSYSTEM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>
                          <a:cxnSpLocks/>
                        </wps:cNvCnPr>
                        <wps:spPr>
                          <a:xfrm>
                            <a:off x="3971925" y="1819275"/>
                            <a:ext cx="701675" cy="527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Elipse 6"/>
                        <wps:cNvSpPr>
                          <a:spLocks/>
                        </wps:cNvSpPr>
                        <wps:spPr>
                          <a:xfrm>
                            <a:off x="4819650" y="1419225"/>
                            <a:ext cx="1211580" cy="7759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Provedor de E-mail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de Seta Reta 14"/>
                        <wps:cNvCnPr>
                          <a:cxnSpLocks/>
                        </wps:cNvCnPr>
                        <wps:spPr>
                          <a:xfrm>
                            <a:off x="3038475" y="2343150"/>
                            <a:ext cx="45720" cy="87185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de Seta Reta 12"/>
                        <wps:cNvCnPr>
                          <a:cxnSpLocks/>
                        </wps:cNvCnPr>
                        <wps:spPr>
                          <a:xfrm flipH="1">
                            <a:off x="1476375" y="1885950"/>
                            <a:ext cx="669925" cy="4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Forma Livre: Forma 15"/>
                        <wps:cNvSpPr>
                          <a:spLocks/>
                        </wps:cNvSpPr>
                        <wps:spPr>
                          <a:xfrm>
                            <a:off x="1752600" y="942975"/>
                            <a:ext cx="2567940" cy="1981200"/>
                          </a:xfrm>
                          <a:custGeom>
                            <a:avLst/>
                            <a:gdLst>
                              <a:gd name="connsiteX0" fmla="*/ 762009 w 2053893"/>
                              <a:gd name="connsiteY0" fmla="*/ 22296 h 1921579"/>
                              <a:gd name="connsiteX1" fmla="*/ 1914534 w 2053893"/>
                              <a:gd name="connsiteY1" fmla="*/ 384246 h 1921579"/>
                              <a:gd name="connsiteX2" fmla="*/ 1990734 w 2053893"/>
                              <a:gd name="connsiteY2" fmla="*/ 1403421 h 1921579"/>
                              <a:gd name="connsiteX3" fmla="*/ 1524009 w 2053893"/>
                              <a:gd name="connsiteY3" fmla="*/ 1708221 h 1921579"/>
                              <a:gd name="connsiteX4" fmla="*/ 609609 w 2053893"/>
                              <a:gd name="connsiteY4" fmla="*/ 1908246 h 1921579"/>
                              <a:gd name="connsiteX5" fmla="*/ 295284 w 2053893"/>
                              <a:gd name="connsiteY5" fmla="*/ 1327221 h 1921579"/>
                              <a:gd name="connsiteX6" fmla="*/ 9 w 2053893"/>
                              <a:gd name="connsiteY6" fmla="*/ 603321 h 1921579"/>
                              <a:gd name="connsiteX7" fmla="*/ 304809 w 2053893"/>
                              <a:gd name="connsiteY7" fmla="*/ 98496 h 1921579"/>
                              <a:gd name="connsiteX8" fmla="*/ 762009 w 2053893"/>
                              <a:gd name="connsiteY8" fmla="*/ 22296 h 1921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053893" h="1921579">
                                <a:moveTo>
                                  <a:pt x="762009" y="22296"/>
                                </a:moveTo>
                                <a:cubicBezTo>
                                  <a:pt x="1030296" y="69921"/>
                                  <a:pt x="1709747" y="154059"/>
                                  <a:pt x="1914534" y="384246"/>
                                </a:cubicBezTo>
                                <a:cubicBezTo>
                                  <a:pt x="2119321" y="614433"/>
                                  <a:pt x="2055822" y="1182759"/>
                                  <a:pt x="1990734" y="1403421"/>
                                </a:cubicBezTo>
                                <a:cubicBezTo>
                                  <a:pt x="1925647" y="1624084"/>
                                  <a:pt x="1754196" y="1624084"/>
                                  <a:pt x="1524009" y="1708221"/>
                                </a:cubicBezTo>
                                <a:cubicBezTo>
                                  <a:pt x="1293822" y="1792358"/>
                                  <a:pt x="814396" y="1971746"/>
                                  <a:pt x="609609" y="1908246"/>
                                </a:cubicBezTo>
                                <a:cubicBezTo>
                                  <a:pt x="404822" y="1844746"/>
                                  <a:pt x="396884" y="1544709"/>
                                  <a:pt x="295284" y="1327221"/>
                                </a:cubicBezTo>
                                <a:cubicBezTo>
                                  <a:pt x="193684" y="1109734"/>
                                  <a:pt x="-1578" y="808108"/>
                                  <a:pt x="9" y="603321"/>
                                </a:cubicBezTo>
                                <a:cubicBezTo>
                                  <a:pt x="1596" y="398534"/>
                                  <a:pt x="171459" y="192159"/>
                                  <a:pt x="304809" y="98496"/>
                                </a:cubicBezTo>
                                <a:cubicBezTo>
                                  <a:pt x="438159" y="4833"/>
                                  <a:pt x="493722" y="-25329"/>
                                  <a:pt x="762009" y="22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726AF" id="Agrupar 16" o:spid="_x0000_s1026" style="position:absolute;margin-left:28.05pt;margin-top:14.4pt;width:474.9pt;height:239.7pt;z-index:251671552;mso-position-horizontal-relative:margin;mso-height-relative:margin" coordorigin=",9429" coordsize="60312,3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">
                <v:oval id="Elipse 5" o:spid="_x0000_s1027" style="position:absolute;top:15716;width:13716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hJsIA&#10;AADaAAAADwAAAGRycy9kb3ducmV2LnhtbESPQYvCMBSE7wv+h/AEb2uqoKvVKCIIorCwKnh9Ns+2&#10;2LzUJNb67zcLCx6HmfmGmS9bU4mGnC8tKxj0ExDEmdUl5wpOx83nBIQPyBory6TgRR6Wi87HHFNt&#10;n/xDzSHkIkLYp6igCKFOpfRZQQZ939bE0btaZzBE6XKpHT4j3FRymCRjabDkuFBgTeuCstvhYRTc&#10;ZO0vx12z31bnb7deZbvp/euuVK/brmYgArXhHf5vb7WCEf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HKEm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Psicóloga</w:t>
                        </w:r>
                      </w:p>
                    </w:txbxContent>
                  </v:textbox>
                </v:oval>
                <v:oval id="Elipse 13" o:spid="_x0000_s1028" style="position:absolute;left:24669;top:33813;width:13824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2HgsIA&#10;AADbAAAADwAAAGRycy9kb3ducmV2LnhtbERP32vCMBB+H/g/hBN8m+kmuK0aRQqDUmEwHez1bG5t&#10;sbnUJLb1v18GA9/u4/t56+1oWtGT841lBU/zBARxaXXDlYKv4/vjKwgfkDW2lknBjTxsN5OHNaba&#10;DvxJ/SFUIoawT1FBHUKXSunLmgz6ue2II/djncEQoaukdjjEcNPK5yRZSoMNx4YaO8pqKs+Hq1Fw&#10;lp0/HYt+n7ffHy7blcXb5eWi1Gw67lYgAo3hLv535zrOX8DfL/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YeCwgAAANs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B9698C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Assistente</w:t>
                        </w:r>
                      </w:p>
                    </w:txbxContent>
                  </v:textbox>
                </v:oval>
                <v:oval id="Elipse 2" o:spid="_x0000_s1029" style="position:absolute;left:22574;top:14573;width:1329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pyMEA&#10;AADaAAAADwAAAGRycy9kb3ducmV2LnhtbESPQWsCMRSE70L/Q3gFb5qtopXVKKUgCHpRe2hvj+S5&#10;G9y8LJt0d/33RhA8DjPzDbPa9K4SLTXBelbwMc5AEGtvLBcKfs7b0QJEiMgGK8+k4EYBNuu3wQpz&#10;4zs+UnuKhUgQDjkqKGOscymDLslhGPuaOHkX3ziMSTaFNA12Ce4qOcmyuXRoOS2UWNN3Sfp6+ncK&#10;vMZFb+Nh/6d/P+217aazWrNSw/f+awkiUh9f4Wd7ZxRM4HEl3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6qcjBAAAA2gAAAA8AAAAAAAAAAAAAAAAAmAIAAGRycy9kb3du&#10;cmV2LnhtbFBLBQYAAAAABAAEAPUAAACGAwAAAAA=&#10;" fillcolor="#7f7f7f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</w:rPr>
                          <w:t>PSYSTEM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" o:spid="_x0000_s1030" type="#_x0000_t32" style="position:absolute;left:39719;top:18192;width:7017;height: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KD8MAAADaAAAADwAAAGRycy9kb3ducmV2LnhtbESPQWvCQBSE74X+h+UVvDUbRZoSs4oI&#10;gmAPTax4fWSfSTD7NuyuJv333UKhx2FmvmGKzWR68SDnO8sK5kkKgri2uuNGwddp//oOwgdkjb1l&#10;UvBNHjbr56cCc21HLulRhUZECPscFbQhDLmUvm7JoE/sQBy9q3UGQ5SukdrhGOGml4s0fZMGO44L&#10;LQ60a6m+VXej4FZ+NONyMZ6r++W4vWbeydOnU2r2Mm1XIAJN4T/81z5oBRn8Xok3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oSg/DAAAA2gAAAA8AAAAAAAAAAAAA&#10;AAAAoQIAAGRycy9kb3ducmV2LnhtbFBLBQYAAAAABAAEAPkAAACRAwAAAAA=&#10;" strokecolor="windowText" strokeweight=".5pt">
                  <v:stroke startarrow="block" endarrow="block" joinstyle="miter"/>
                  <o:lock v:ext="edit" shapetype="f"/>
                </v:shape>
                <v:oval id="Elipse 6" o:spid="_x0000_s1031" style="position:absolute;left:48196;top:14192;width:12116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/UcIA&#10;AADaAAAADwAAAGRycy9kb3ducmV2LnhtbESPQYvCMBSE78L+h/AWvGnqHtTtGkWEBVEQtMJe3zbP&#10;tti81CTW+u+NIHgcZuYbZrboTC1acr6yrGA0TEAQ51ZXXCg4Zr+DKQgfkDXWlknBnTws5h+9Gaba&#10;3nhP7SEUIkLYp6igDKFJpfR5SQb90DbE0TtZZzBE6QqpHd4i3NTyK0nG0mDFcaHEhlYl5efD1Sg4&#10;y8b/Z5t2u67/dm61zDffl8lFqf5nt/wBEagL7/CrvdYKx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j9R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Provedor de E-mail</w:t>
                        </w:r>
                      </w:p>
                    </w:txbxContent>
                  </v:textbox>
                </v:oval>
                <v:shape id="Conector de Seta Reta 14" o:spid="_x0000_s1032" type="#_x0000_t32" style="position:absolute;left:30384;top:23431;width:457;height:8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nS8IAAADbAAAADwAAAGRycy9kb3ducmV2LnhtbERPTWvDMAy9F/YfjAa7NU5LaEcat5TB&#10;YLAdmmRjVxGrSWgsB9ttsn8/Dwa96fE+VRxmM4gbOd9bVrBKUhDEjdU9two+69flMwgfkDUOlknB&#10;D3k47B8WBebaTlzSrQqtiCHsc1TQhTDmUvqmI4M+sSNx5M7WGQwRulZqh1MMN4Ncp+lGGuw5NnQ4&#10;0ktHzaW6GgWX8qOdsvX0VV2/34/nrXeyPjmlnh7n4w5EoDncxf/uNx3nZ/D3Szx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ZnS8IAAADbAAAADwAAAAAAAAAAAAAA&#10;AAChAgAAZHJzL2Rvd25yZXYueG1sUEsFBgAAAAAEAAQA+QAAAJADAAAAAA==&#10;" strokecolor="windowText" strokeweight=".5pt">
                  <v:stroke startarrow="block" endarrow="block" joinstyle="miter"/>
                  <o:lock v:ext="edit" shapetype="f"/>
                </v:shape>
                <v:shape id="Conector de Seta Reta 12" o:spid="_x0000_s1033" type="#_x0000_t32" style="position:absolute;left:14763;top:18859;width:6700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IwbsAAADbAAAADwAAAGRycy9kb3ducmV2LnhtbERPTYvCMBC9C/6HMII3TSsoUo0igqBH&#10;67LnoRnbYjOpnaj135uFBW/zeJ+z3vauUU/qpPZsIJ0moIgLb2suDfxcDpMlKAnIFhvPZOBNAtvN&#10;cLDGzPoXn+mZh1LFEJYMDVQhtJnWUlTkUKa+JY7c1XcOQ4RdqW2HrxjuGj1LkoV2WHNsqLClfUXF&#10;LX84A2Ev0lx+U8zvJ9JFncrc6qUx41G/W4EK1Iev+N99tHH+DP5+iQfoz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kyYjBuwAAANsAAAAPAAAAAAAAAAAAAAAAAKECAABk&#10;cnMvZG93bnJldi54bWxQSwUGAAAAAAQABAD5AAAAiQMAAAAA&#10;" strokecolor="windowText" strokeweight=".5pt">
                  <v:stroke startarrow="block" endarrow="block" joinstyle="miter"/>
                  <o:lock v:ext="edit" shapetype="f"/>
                </v:shape>
                <v:shape id="Forma Livre: Forma 15" o:spid="_x0000_s1034" style="position:absolute;left:17526;top:9429;width:25679;height:19812;visibility:visible;mso-wrap-style:square;v-text-anchor:middle" coordsize="2053893,19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Z2sEA&#10;AADbAAAADwAAAGRycy9kb3ducmV2LnhtbERPS2vCQBC+F/oflin0VjdVKiW6ERF8UE/a9j5mxyQk&#10;O5tmxxj/fbdQ8DYf33Pmi8E1qqcuVJ4NvI4SUMS5txUXBr4+1y/voIIgW2w8k4EbBVhkjw9zTK2/&#10;8oH6oxQqhnBI0UAp0qZah7wkh2HkW+LInX3nUCLsCm07vMZw1+hxkky1w4pjQ4ktrUrK6+PFGbCy&#10;mci2zve779u+1avwUZz6H2Oen4blDJTQIHfxv3tn4/w3+Ps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DGdrBAAAA2wAAAA8AAAAAAAAAAAAAAAAAmAIAAGRycy9kb3du&#10;cmV2LnhtbFBLBQYAAAAABAAEAPUAAACGAwAAAAA=&#10;" path="m762009,22296v268287,47625,947738,131763,1152525,361950c2119321,614433,2055822,1182759,1990734,1403421v-65087,220663,-236538,220663,-466725,304800c1293822,1792358,814396,1971746,609609,1908246,404822,1844746,396884,1544709,295284,1327221,193684,1109734,-1578,808108,9,603321,1596,398534,171459,192159,304809,98496,438159,4833,493722,-25329,762009,22296xe" filled="f" strokecolor="red" strokeweight="1pt">
                  <v:stroke dashstyle="dash" joinstyle="miter"/>
                  <v:path arrowok="t" o:connecttype="custom" o:connectlocs="952724,22988;2393702,396168;2488974,1446965;1905437,1761222;762182,1967453;369187,1368401;11,622040;381096,101552;952724,22988" o:connectangles="0,0,0,0,0,0,0,0,0"/>
                </v:shape>
                <w10:wrap anchorx="margin"/>
              </v:group>
            </w:pict>
          </mc:Fallback>
        </mc:AlternateContent>
      </w:r>
      <w:bookmarkEnd w:id="0"/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BC" w:rsidRDefault="004054BC" w:rsidP="00C160D2">
      <w:r>
        <w:separator/>
      </w:r>
    </w:p>
    <w:p w:rsidR="004054BC" w:rsidRDefault="004054BC" w:rsidP="00C160D2"/>
    <w:p w:rsidR="004054BC" w:rsidRDefault="004054BC" w:rsidP="00C160D2"/>
  </w:endnote>
  <w:endnote w:type="continuationSeparator" w:id="0">
    <w:p w:rsidR="004054BC" w:rsidRDefault="004054BC" w:rsidP="00C160D2">
      <w:r>
        <w:continuationSeparator/>
      </w:r>
    </w:p>
    <w:p w:rsidR="004054BC" w:rsidRDefault="004054BC" w:rsidP="00C160D2"/>
    <w:p w:rsidR="004054BC" w:rsidRDefault="004054B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054B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13A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054BC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13A5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BC" w:rsidRDefault="004054BC" w:rsidP="00C160D2">
      <w:r>
        <w:separator/>
      </w:r>
    </w:p>
    <w:p w:rsidR="004054BC" w:rsidRDefault="004054BC" w:rsidP="00C160D2"/>
    <w:p w:rsidR="004054BC" w:rsidRDefault="004054BC" w:rsidP="00C160D2"/>
  </w:footnote>
  <w:footnote w:type="continuationSeparator" w:id="0">
    <w:p w:rsidR="004054BC" w:rsidRDefault="004054BC" w:rsidP="00C160D2">
      <w:r>
        <w:continuationSeparator/>
      </w:r>
    </w:p>
    <w:p w:rsidR="004054BC" w:rsidRDefault="004054BC" w:rsidP="00C160D2"/>
    <w:p w:rsidR="004054BC" w:rsidRDefault="004054B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054B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71FF7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054BC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13A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03CE9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9675F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739C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3987D-22E2-4D13-8A55-FF778651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3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499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5</cp:revision>
  <cp:lastPrinted>2014-03-18T22:10:00Z</cp:lastPrinted>
  <dcterms:created xsi:type="dcterms:W3CDTF">2016-08-18T23:52:00Z</dcterms:created>
  <dcterms:modified xsi:type="dcterms:W3CDTF">2016-08-29T23:00:00Z</dcterms:modified>
  <cp:category/>
</cp:coreProperties>
</file>
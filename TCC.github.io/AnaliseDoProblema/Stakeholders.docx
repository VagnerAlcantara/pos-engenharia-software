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7C6959" w:rsidP="00B3435E">
            <w:pPr>
              <w:pStyle w:val="TtulodoDocumento"/>
              <w:spacing w:before="0"/>
            </w:pPr>
            <w:proofErr w:type="spellStart"/>
            <w:r>
              <w:t>Stakeholders</w:t>
            </w:r>
            <w:proofErr w:type="spellEnd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tbl>
      <w:tblPr>
        <w:tblStyle w:val="Tabelacomgrade"/>
        <w:tblpPr w:leftFromText="141" w:rightFromText="141" w:vertAnchor="text" w:horzAnchor="margin" w:tblpY="474"/>
        <w:tblW w:w="10409" w:type="dxa"/>
        <w:tblLook w:val="04A0" w:firstRow="1" w:lastRow="0" w:firstColumn="1" w:lastColumn="0" w:noHBand="0" w:noVBand="1"/>
      </w:tblPr>
      <w:tblGrid>
        <w:gridCol w:w="636"/>
        <w:gridCol w:w="2697"/>
        <w:gridCol w:w="594"/>
        <w:gridCol w:w="2650"/>
        <w:gridCol w:w="2100"/>
        <w:gridCol w:w="1732"/>
      </w:tblGrid>
      <w:tr w:rsidR="007C6959" w:rsidRPr="007C6959" w:rsidTr="006151BA">
        <w:trPr>
          <w:trHeight w:val="769"/>
        </w:trPr>
        <w:tc>
          <w:tcPr>
            <w:tcW w:w="10409" w:type="dxa"/>
            <w:gridSpan w:val="6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  <w:sz w:val="36"/>
                <w:szCs w:val="36"/>
              </w:rPr>
            </w:pPr>
            <w:proofErr w:type="spellStart"/>
            <w:r w:rsidRPr="007C6959">
              <w:rPr>
                <w:sz w:val="36"/>
                <w:szCs w:val="36"/>
              </w:rPr>
              <w:t>Stakeholders</w:t>
            </w:r>
            <w:proofErr w:type="spellEnd"/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 w:val="restart"/>
            <w:textDirection w:val="btL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Usuários</w:t>
            </w:r>
          </w:p>
        </w:tc>
        <w:tc>
          <w:tcPr>
            <w:tcW w:w="2747" w:type="dxa"/>
            <w:vMerge w:val="restart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Psicóloga</w:t>
            </w:r>
          </w:p>
        </w:tc>
        <w:tc>
          <w:tcPr>
            <w:tcW w:w="599" w:type="dxa"/>
            <w:vMerge w:val="restart"/>
            <w:textDirection w:val="btL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Descrições</w:t>
            </w: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Feedback de contatos com possível parceiro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Cadastro de clientes/empresa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Cadastrar Serviços</w:t>
            </w:r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599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Visualizar Alterações/Cadastros que foram realizados pela Assistente (LOGS)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Gerar relatório de cobrança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Gerar Relatório de Faturamento</w:t>
            </w:r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599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Cadastrar despesas do mês e visualizar o lucro bruto a partir do que entrou de pagamentos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Cadastrar usuários no sistema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Gerenciamento Financeiro</w:t>
            </w:r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599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Cancelar agendamentos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Solicitar relatório dos atendimentos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vMerge w:val="restart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Assistente</w:t>
            </w:r>
          </w:p>
        </w:tc>
        <w:tc>
          <w:tcPr>
            <w:tcW w:w="599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Visualizar Potencias Parcerias a partir de registro de contato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Cadastro de parceiros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599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Realizar Agendamento de Atendimento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Agendamento de consultas/palestras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599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Registrar Contatos Realizados para novas parcerias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Relatório mensal por cliente ou serviço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6151BA" w:rsidRPr="007C6959" w:rsidTr="006151BA">
        <w:trPr>
          <w:trHeight w:val="1228"/>
        </w:trPr>
        <w:tc>
          <w:tcPr>
            <w:tcW w:w="643" w:type="dxa"/>
            <w:vMerge w:val="restart"/>
            <w:textDirection w:val="btLr"/>
            <w:hideMark/>
          </w:tcPr>
          <w:p w:rsidR="006151BA" w:rsidRPr="007C6959" w:rsidRDefault="006151BA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Outros</w:t>
            </w:r>
          </w:p>
        </w:tc>
        <w:tc>
          <w:tcPr>
            <w:tcW w:w="2747" w:type="dxa"/>
            <w:hideMark/>
          </w:tcPr>
          <w:p w:rsidR="006151BA" w:rsidRPr="007C6959" w:rsidRDefault="006151BA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Cliente</w:t>
            </w:r>
          </w:p>
        </w:tc>
        <w:tc>
          <w:tcPr>
            <w:tcW w:w="7019" w:type="dxa"/>
            <w:gridSpan w:val="4"/>
            <w:hideMark/>
          </w:tcPr>
          <w:p w:rsidR="006151BA" w:rsidRPr="007C6959" w:rsidRDefault="005E49D1" w:rsidP="005E49D1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Atualmente o</w:t>
            </w:r>
            <w:r w:rsidR="006151BA">
              <w:rPr>
                <w:rFonts w:ascii="Arial" w:hAnsi="Arial"/>
                <w:color w:val="000000"/>
              </w:rPr>
              <w:t xml:space="preserve"> cliente é afetado devido às </w:t>
            </w:r>
            <w:r w:rsidR="00862B2E">
              <w:rPr>
                <w:rFonts w:ascii="Arial" w:hAnsi="Arial"/>
                <w:color w:val="000000"/>
              </w:rPr>
              <w:t>possíveis cobranças</w:t>
            </w:r>
            <w:r w:rsidR="006151BA">
              <w:rPr>
                <w:rFonts w:ascii="Arial" w:hAnsi="Arial"/>
                <w:color w:val="000000"/>
              </w:rPr>
              <w:t xml:space="preserve"> indevidas.</w:t>
            </w:r>
            <w:r w:rsidR="00862B2E">
              <w:rPr>
                <w:rFonts w:ascii="Arial" w:hAnsi="Arial"/>
                <w:color w:val="000000"/>
              </w:rPr>
              <w:t xml:space="preserve"> U</w:t>
            </w:r>
            <w:r>
              <w:rPr>
                <w:rFonts w:ascii="Arial" w:hAnsi="Arial"/>
                <w:color w:val="000000"/>
              </w:rPr>
              <w:t>ma vez que após a implantação do sistema será possível melhor controle do atendimentos e serviços prestados</w:t>
            </w:r>
            <w:r w:rsidR="00D8629A">
              <w:rPr>
                <w:rFonts w:ascii="Arial" w:hAnsi="Arial"/>
                <w:color w:val="000000"/>
              </w:rPr>
              <w:t>.</w:t>
            </w:r>
            <w:r w:rsidR="00862B2E"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6151BA" w:rsidRPr="007C6959" w:rsidTr="006151BA">
        <w:trPr>
          <w:trHeight w:val="1370"/>
        </w:trPr>
        <w:tc>
          <w:tcPr>
            <w:tcW w:w="643" w:type="dxa"/>
            <w:vMerge/>
            <w:hideMark/>
          </w:tcPr>
          <w:p w:rsidR="006151BA" w:rsidRPr="007C6959" w:rsidRDefault="006151BA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hideMark/>
          </w:tcPr>
          <w:p w:rsidR="006151BA" w:rsidRPr="007C6959" w:rsidRDefault="006151BA" w:rsidP="008C1708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 xml:space="preserve">Equipe de </w:t>
            </w:r>
            <w:r>
              <w:rPr>
                <w:rFonts w:ascii="Arial" w:hAnsi="Arial"/>
                <w:color w:val="000000"/>
              </w:rPr>
              <w:t>Projeto</w:t>
            </w:r>
          </w:p>
        </w:tc>
        <w:tc>
          <w:tcPr>
            <w:tcW w:w="7019" w:type="dxa"/>
            <w:gridSpan w:val="4"/>
            <w:hideMark/>
          </w:tcPr>
          <w:p w:rsidR="006151BA" w:rsidRPr="007C6959" w:rsidRDefault="006151BA" w:rsidP="00862B2E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A equipe de projeto </w:t>
            </w:r>
            <w:r w:rsidR="00862B2E">
              <w:rPr>
                <w:rFonts w:ascii="Arial" w:hAnsi="Arial"/>
                <w:color w:val="000000"/>
              </w:rPr>
              <w:t>está</w:t>
            </w:r>
            <w:r>
              <w:rPr>
                <w:rFonts w:ascii="Arial" w:hAnsi="Arial"/>
                <w:color w:val="000000"/>
              </w:rPr>
              <w:t xml:space="preserve"> envolvida devido a definição</w:t>
            </w:r>
            <w:r>
              <w:rPr>
                <w:rFonts w:ascii="Arial" w:hAnsi="Arial"/>
                <w:color w:val="000000"/>
              </w:rPr>
              <w:br/>
              <w:t>da solução sistêmica</w:t>
            </w:r>
            <w:r w:rsidR="00862B2E">
              <w:rPr>
                <w:rFonts w:ascii="Arial" w:hAnsi="Arial"/>
                <w:color w:val="000000"/>
              </w:rPr>
              <w:t xml:space="preserve"> que será implementada para que o projeto seja entregue à cliente.</w:t>
            </w:r>
          </w:p>
        </w:tc>
      </w:tr>
      <w:tr w:rsidR="006151BA" w:rsidRPr="007C6959" w:rsidTr="006151BA">
        <w:trPr>
          <w:trHeight w:val="1370"/>
        </w:trPr>
        <w:tc>
          <w:tcPr>
            <w:tcW w:w="643" w:type="dxa"/>
            <w:vMerge/>
            <w:hideMark/>
          </w:tcPr>
          <w:p w:rsidR="006151BA" w:rsidRPr="007C6959" w:rsidRDefault="006151BA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hideMark/>
          </w:tcPr>
          <w:p w:rsidR="006151BA" w:rsidRPr="007C6959" w:rsidRDefault="00D8629A" w:rsidP="002A4843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Empresa </w:t>
            </w:r>
            <w:r w:rsidR="006151BA" w:rsidRPr="007C6959">
              <w:rPr>
                <w:rFonts w:ascii="Arial" w:hAnsi="Arial"/>
                <w:color w:val="000000"/>
              </w:rPr>
              <w:t>Provedo</w:t>
            </w:r>
            <w:r>
              <w:rPr>
                <w:rFonts w:ascii="Arial" w:hAnsi="Arial"/>
                <w:color w:val="000000"/>
              </w:rPr>
              <w:t>ra</w:t>
            </w:r>
            <w:r w:rsidR="006151BA" w:rsidRPr="007C6959">
              <w:rPr>
                <w:rFonts w:ascii="Arial" w:hAnsi="Arial"/>
                <w:color w:val="000000"/>
              </w:rPr>
              <w:t xml:space="preserve"> </w:t>
            </w:r>
            <w:r w:rsidR="002A4843">
              <w:rPr>
                <w:rFonts w:ascii="Arial" w:hAnsi="Arial"/>
                <w:color w:val="000000"/>
              </w:rPr>
              <w:t>do</w:t>
            </w:r>
            <w:r w:rsidR="006151BA" w:rsidRPr="007C6959">
              <w:rPr>
                <w:rFonts w:ascii="Arial" w:hAnsi="Arial"/>
                <w:color w:val="000000"/>
              </w:rPr>
              <w:t xml:space="preserve"> </w:t>
            </w:r>
            <w:r w:rsidR="002A4843">
              <w:rPr>
                <w:rFonts w:ascii="Arial" w:hAnsi="Arial"/>
                <w:color w:val="000000"/>
              </w:rPr>
              <w:t xml:space="preserve">Serviço de </w:t>
            </w:r>
            <w:r w:rsidR="006151BA" w:rsidRPr="007C6959">
              <w:rPr>
                <w:rFonts w:ascii="Arial" w:hAnsi="Arial"/>
                <w:color w:val="000000"/>
              </w:rPr>
              <w:t>E-mail</w:t>
            </w:r>
          </w:p>
        </w:tc>
        <w:tc>
          <w:tcPr>
            <w:tcW w:w="7019" w:type="dxa"/>
            <w:gridSpan w:val="4"/>
            <w:hideMark/>
          </w:tcPr>
          <w:p w:rsidR="006151BA" w:rsidRPr="007C6959" w:rsidRDefault="00862B2E" w:rsidP="002A4843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 empresa</w:t>
            </w:r>
            <w:r w:rsidR="006151BA">
              <w:rPr>
                <w:rFonts w:ascii="Arial" w:hAnsi="Arial"/>
                <w:color w:val="000000"/>
              </w:rPr>
              <w:t xml:space="preserve"> </w:t>
            </w:r>
            <w:r w:rsidR="00D8629A">
              <w:rPr>
                <w:rFonts w:ascii="Arial" w:hAnsi="Arial"/>
                <w:color w:val="000000"/>
              </w:rPr>
              <w:t>provedora</w:t>
            </w:r>
            <w:r>
              <w:rPr>
                <w:rFonts w:ascii="Arial" w:hAnsi="Arial"/>
                <w:color w:val="000000"/>
              </w:rPr>
              <w:t xml:space="preserve"> </w:t>
            </w:r>
            <w:r w:rsidR="002A4843">
              <w:rPr>
                <w:rFonts w:ascii="Arial" w:hAnsi="Arial"/>
                <w:color w:val="000000"/>
              </w:rPr>
              <w:t>do</w:t>
            </w:r>
            <w:r>
              <w:rPr>
                <w:rFonts w:ascii="Arial" w:hAnsi="Arial"/>
                <w:color w:val="000000"/>
              </w:rPr>
              <w:t xml:space="preserve"> </w:t>
            </w:r>
            <w:r w:rsidR="002A4843">
              <w:rPr>
                <w:rFonts w:ascii="Arial" w:hAnsi="Arial"/>
                <w:color w:val="000000"/>
              </w:rPr>
              <w:t xml:space="preserve">serviço de </w:t>
            </w:r>
            <w:r w:rsidR="006151BA">
              <w:rPr>
                <w:rFonts w:ascii="Arial" w:hAnsi="Arial"/>
                <w:color w:val="000000"/>
              </w:rPr>
              <w:t xml:space="preserve">e-mail </w:t>
            </w:r>
            <w:r>
              <w:rPr>
                <w:rFonts w:ascii="Arial" w:hAnsi="Arial"/>
                <w:color w:val="000000"/>
              </w:rPr>
              <w:t>(a ser definida) está</w:t>
            </w:r>
            <w:r w:rsidR="006151BA">
              <w:rPr>
                <w:rFonts w:ascii="Arial" w:hAnsi="Arial"/>
                <w:color w:val="000000"/>
              </w:rPr>
              <w:t xml:space="preserve"> envolvid</w:t>
            </w:r>
            <w:r>
              <w:rPr>
                <w:rFonts w:ascii="Arial" w:hAnsi="Arial"/>
                <w:color w:val="000000"/>
              </w:rPr>
              <w:t>a</w:t>
            </w:r>
            <w:r w:rsidR="006151BA">
              <w:rPr>
                <w:rFonts w:ascii="Arial" w:hAnsi="Arial"/>
                <w:color w:val="000000"/>
              </w:rPr>
              <w:t>, pois há necess</w:t>
            </w:r>
            <w:r w:rsidR="00D8629A">
              <w:rPr>
                <w:rFonts w:ascii="Arial" w:hAnsi="Arial"/>
                <w:color w:val="000000"/>
              </w:rPr>
              <w:t xml:space="preserve">idade de envios de notificações aos pacientes. Em alguns procedimentos como agendamentos, </w:t>
            </w:r>
            <w:proofErr w:type="spellStart"/>
            <w:r w:rsidR="00D8629A">
              <w:rPr>
                <w:rFonts w:ascii="Arial" w:hAnsi="Arial"/>
                <w:color w:val="000000"/>
              </w:rPr>
              <w:t>reagendamentos</w:t>
            </w:r>
            <w:proofErr w:type="spellEnd"/>
            <w:r w:rsidR="00D8629A">
              <w:rPr>
                <w:rFonts w:ascii="Arial" w:hAnsi="Arial"/>
                <w:color w:val="000000"/>
              </w:rPr>
              <w:t xml:space="preserve"> e outros a serem definidos.</w:t>
            </w:r>
          </w:p>
        </w:tc>
      </w:tr>
      <w:tr w:rsidR="006151BA" w:rsidRPr="007C6959" w:rsidTr="006151BA">
        <w:trPr>
          <w:trHeight w:val="450"/>
        </w:trPr>
        <w:tc>
          <w:tcPr>
            <w:tcW w:w="643" w:type="dxa"/>
            <w:vMerge/>
          </w:tcPr>
          <w:p w:rsidR="006151BA" w:rsidRPr="007C6959" w:rsidRDefault="006151BA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</w:tcPr>
          <w:p w:rsidR="006151BA" w:rsidRPr="007C6959" w:rsidRDefault="002A4843" w:rsidP="002A4843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Empresa provedora do serviço de h</w:t>
            </w:r>
            <w:r w:rsidR="006151BA" w:rsidRPr="007C6959">
              <w:rPr>
                <w:rFonts w:ascii="Arial" w:hAnsi="Arial"/>
                <w:color w:val="000000"/>
              </w:rPr>
              <w:t>ospedagem</w:t>
            </w:r>
          </w:p>
        </w:tc>
        <w:tc>
          <w:tcPr>
            <w:tcW w:w="7019" w:type="dxa"/>
            <w:gridSpan w:val="4"/>
          </w:tcPr>
          <w:p w:rsidR="006151BA" w:rsidRPr="007C6959" w:rsidRDefault="002A4843" w:rsidP="002A4843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Empresa provedora do serviço</w:t>
            </w:r>
            <w:r w:rsidR="006151BA">
              <w:rPr>
                <w:rFonts w:ascii="Arial" w:hAnsi="Arial"/>
                <w:color w:val="000000"/>
              </w:rPr>
              <w:t xml:space="preserve"> de hospedagem </w:t>
            </w:r>
            <w:r w:rsidR="00862B2E">
              <w:rPr>
                <w:rFonts w:ascii="Arial" w:hAnsi="Arial"/>
                <w:color w:val="000000"/>
              </w:rPr>
              <w:t>está</w:t>
            </w:r>
            <w:r w:rsidR="006151BA">
              <w:rPr>
                <w:rFonts w:ascii="Arial" w:hAnsi="Arial"/>
                <w:color w:val="000000"/>
              </w:rPr>
              <w:t xml:space="preserve"> envolvid</w:t>
            </w:r>
            <w:r>
              <w:rPr>
                <w:rFonts w:ascii="Arial" w:hAnsi="Arial"/>
                <w:color w:val="000000"/>
              </w:rPr>
              <w:t>a</w:t>
            </w:r>
            <w:r w:rsidR="006151BA">
              <w:rPr>
                <w:rFonts w:ascii="Arial" w:hAnsi="Arial"/>
                <w:color w:val="000000"/>
              </w:rPr>
              <w:t>, pois a aplicação será disponibilizada na web e a cliente não possui infraestrutura própria.</w:t>
            </w:r>
          </w:p>
        </w:tc>
      </w:tr>
    </w:tbl>
    <w:p w:rsidR="007C6959" w:rsidRDefault="007C6959" w:rsidP="006A5AC2">
      <w:r>
        <w:t xml:space="preserve"> </w:t>
      </w:r>
    </w:p>
    <w:p w:rsidR="005F1189" w:rsidRDefault="005F1189" w:rsidP="006A5AC2"/>
    <w:p w:rsidR="007C6959" w:rsidRPr="007C6959" w:rsidRDefault="007C6959" w:rsidP="007C6959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  <w:bookmarkStart w:id="0" w:name="_GoBack"/>
      <w:bookmarkEnd w:id="0"/>
    </w:p>
    <w:p w:rsidR="00520851" w:rsidRPr="00520851" w:rsidRDefault="00520851" w:rsidP="00520851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AF3" w:rsidRDefault="00D44AF3" w:rsidP="00C160D2">
      <w:r>
        <w:separator/>
      </w:r>
    </w:p>
    <w:p w:rsidR="00D44AF3" w:rsidRDefault="00D44AF3" w:rsidP="00C160D2"/>
    <w:p w:rsidR="00D44AF3" w:rsidRDefault="00D44AF3" w:rsidP="00C160D2"/>
  </w:endnote>
  <w:endnote w:type="continuationSeparator" w:id="0">
    <w:p w:rsidR="00D44AF3" w:rsidRDefault="00D44AF3" w:rsidP="00C160D2">
      <w:r>
        <w:continuationSeparator/>
      </w:r>
    </w:p>
    <w:p w:rsidR="00D44AF3" w:rsidRDefault="00D44AF3" w:rsidP="00C160D2"/>
    <w:p w:rsidR="00D44AF3" w:rsidRDefault="00D44AF3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D44AF3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E49D1">
            <w:rPr>
              <w:noProof/>
            </w:rPr>
            <w:t>3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D44AF3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E49D1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AF3" w:rsidRDefault="00D44AF3" w:rsidP="00C160D2">
      <w:r>
        <w:separator/>
      </w:r>
    </w:p>
    <w:p w:rsidR="00D44AF3" w:rsidRDefault="00D44AF3" w:rsidP="00C160D2"/>
    <w:p w:rsidR="00D44AF3" w:rsidRDefault="00D44AF3" w:rsidP="00C160D2"/>
  </w:footnote>
  <w:footnote w:type="continuationSeparator" w:id="0">
    <w:p w:rsidR="00D44AF3" w:rsidRDefault="00D44AF3" w:rsidP="00C160D2">
      <w:r>
        <w:continuationSeparator/>
      </w:r>
    </w:p>
    <w:p w:rsidR="00D44AF3" w:rsidRDefault="00D44AF3" w:rsidP="00C160D2"/>
    <w:p w:rsidR="00D44AF3" w:rsidRDefault="00D44AF3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D44AF3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E795835"/>
    <w:multiLevelType w:val="hybridMultilevel"/>
    <w:tmpl w:val="4864B2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3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64A3F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A4843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20851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E49D1"/>
    <w:rsid w:val="005F1189"/>
    <w:rsid w:val="005F5D84"/>
    <w:rsid w:val="005F5FB2"/>
    <w:rsid w:val="00610EB7"/>
    <w:rsid w:val="006151BA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C6959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2B2E"/>
    <w:rsid w:val="00863020"/>
    <w:rsid w:val="00875E7E"/>
    <w:rsid w:val="00881002"/>
    <w:rsid w:val="00882946"/>
    <w:rsid w:val="008A1BF4"/>
    <w:rsid w:val="008C1708"/>
    <w:rsid w:val="008C4729"/>
    <w:rsid w:val="008C4BBD"/>
    <w:rsid w:val="008C6252"/>
    <w:rsid w:val="008F0C6A"/>
    <w:rsid w:val="008F44F8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B5668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4AF3"/>
    <w:rsid w:val="00D617DB"/>
    <w:rsid w:val="00D76B6B"/>
    <w:rsid w:val="00D77EC7"/>
    <w:rsid w:val="00D81CF0"/>
    <w:rsid w:val="00D84634"/>
    <w:rsid w:val="00D8629A"/>
    <w:rsid w:val="00DA38DE"/>
    <w:rsid w:val="00DB18DE"/>
    <w:rsid w:val="00DC152F"/>
    <w:rsid w:val="00DC7DC8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241CC4-BA0B-4932-95EF-9D24BD80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52</TotalTime>
  <Pages>3</Pages>
  <Words>324</Words>
  <Characters>1752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2072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7</cp:revision>
  <cp:lastPrinted>2014-03-18T22:10:00Z</cp:lastPrinted>
  <dcterms:created xsi:type="dcterms:W3CDTF">2016-08-19T00:07:00Z</dcterms:created>
  <dcterms:modified xsi:type="dcterms:W3CDTF">2016-08-23T00:25:00Z</dcterms:modified>
  <cp:category/>
</cp:coreProperties>
</file>
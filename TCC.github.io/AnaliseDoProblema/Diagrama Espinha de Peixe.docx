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996933" w:rsidP="00B3435E">
            <w:pPr>
              <w:pStyle w:val="TtulodoDocumento"/>
              <w:spacing w:before="0"/>
            </w:pPr>
            <w:r>
              <w:t>Diagrama Espinha de Peixe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proofErr w:type="spellStart"/>
            <w:r>
              <w:t>Wender</w:t>
            </w:r>
            <w:proofErr w:type="spellEnd"/>
            <w:r>
              <w:t xml:space="preserve">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 xml:space="preserve">Vagner </w:t>
            </w:r>
            <w:proofErr w:type="spellStart"/>
            <w:r>
              <w:t>Alcantara</w:t>
            </w:r>
            <w:proofErr w:type="spellEnd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1F7B3E" w:rsidP="000041B9">
            <w:pPr>
              <w:pStyle w:val="ItensCabealhoeRodap"/>
              <w:spacing w:before="0"/>
            </w:pPr>
            <w:r>
              <w:t>17/08</w:t>
            </w:r>
            <w:r w:rsidR="00A33B57">
              <w:t>/2016</w:t>
            </w:r>
          </w:p>
        </w:tc>
      </w:tr>
    </w:tbl>
    <w:p w:rsidR="00996933" w:rsidRDefault="00996933" w:rsidP="006A5AC2"/>
    <w:p w:rsidR="00996933" w:rsidRDefault="00996933" w:rsidP="006A5AC2"/>
    <w:p w:rsidR="00996933" w:rsidRDefault="00996933" w:rsidP="006A5AC2"/>
    <w:p w:rsidR="00996933" w:rsidRDefault="00996933" w:rsidP="006A5AC2"/>
    <w:p w:rsidR="007C6959" w:rsidRDefault="007C6959" w:rsidP="006A5AC2"/>
    <w:p w:rsidR="005F1189" w:rsidRDefault="005F1189" w:rsidP="006A5AC2"/>
    <w:p w:rsidR="007C6959" w:rsidRPr="007C6959" w:rsidRDefault="00C67C0F" w:rsidP="007C6959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  <w:r>
        <w:rPr>
          <w:rFonts w:asciiTheme="minorHAnsi" w:hAnsiTheme="minorHAnsi" w:cs="Times New Roman"/>
          <w:noProof/>
        </w:rPr>
        <w:drawing>
          <wp:inline distT="0" distB="0" distL="0" distR="0">
            <wp:extent cx="6300470" cy="388683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pinha_de_peixe_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520851" w:rsidRPr="00520851" w:rsidRDefault="00520851" w:rsidP="00520851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08B" w:rsidRDefault="004C408B" w:rsidP="00C160D2">
      <w:r>
        <w:separator/>
      </w:r>
    </w:p>
    <w:p w:rsidR="004C408B" w:rsidRDefault="004C408B" w:rsidP="00C160D2"/>
    <w:p w:rsidR="004C408B" w:rsidRDefault="004C408B" w:rsidP="00C160D2"/>
  </w:endnote>
  <w:endnote w:type="continuationSeparator" w:id="0">
    <w:p w:rsidR="004C408B" w:rsidRDefault="004C408B" w:rsidP="00C160D2">
      <w:r>
        <w:continuationSeparator/>
      </w:r>
    </w:p>
    <w:p w:rsidR="004C408B" w:rsidRDefault="004C408B" w:rsidP="00C160D2"/>
    <w:p w:rsidR="004C408B" w:rsidRDefault="004C408B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4C408B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C67C0F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4C408B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C67C0F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08B" w:rsidRDefault="004C408B" w:rsidP="00C160D2">
      <w:r>
        <w:separator/>
      </w:r>
    </w:p>
    <w:p w:rsidR="004C408B" w:rsidRDefault="004C408B" w:rsidP="00C160D2"/>
    <w:p w:rsidR="004C408B" w:rsidRDefault="004C408B" w:rsidP="00C160D2"/>
  </w:footnote>
  <w:footnote w:type="continuationSeparator" w:id="0">
    <w:p w:rsidR="004C408B" w:rsidRDefault="004C408B" w:rsidP="00C160D2">
      <w:r>
        <w:continuationSeparator/>
      </w:r>
    </w:p>
    <w:p w:rsidR="004C408B" w:rsidRDefault="004C408B" w:rsidP="00C160D2"/>
    <w:p w:rsidR="004C408B" w:rsidRDefault="004C408B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4C408B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E795835"/>
    <w:multiLevelType w:val="hybridMultilevel"/>
    <w:tmpl w:val="4864B2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3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C408B"/>
    <w:rsid w:val="004F14C0"/>
    <w:rsid w:val="00505F77"/>
    <w:rsid w:val="00520851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D37C6"/>
    <w:rsid w:val="005E3CC7"/>
    <w:rsid w:val="005F1189"/>
    <w:rsid w:val="005F5D84"/>
    <w:rsid w:val="005F5FB2"/>
    <w:rsid w:val="00610EB7"/>
    <w:rsid w:val="00612E7C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C62A3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C6959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3782"/>
    <w:rsid w:val="00964305"/>
    <w:rsid w:val="009733AC"/>
    <w:rsid w:val="00996933"/>
    <w:rsid w:val="00996BB1"/>
    <w:rsid w:val="00997A5C"/>
    <w:rsid w:val="009A1D42"/>
    <w:rsid w:val="009B0AD9"/>
    <w:rsid w:val="009B5668"/>
    <w:rsid w:val="009D1AB8"/>
    <w:rsid w:val="009E038F"/>
    <w:rsid w:val="009E57FB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67C0F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C5CD5"/>
    <w:rsid w:val="00EE2423"/>
    <w:rsid w:val="00EE3058"/>
    <w:rsid w:val="00EE59A9"/>
    <w:rsid w:val="00F227C6"/>
    <w:rsid w:val="00F25FD8"/>
    <w:rsid w:val="00F30B5B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900075-6789-4B95-BE49-844151178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</TotalTime>
  <Pages>2</Pages>
  <Words>79</Words>
  <Characters>432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510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2</cp:revision>
  <cp:lastPrinted>2014-03-18T22:10:00Z</cp:lastPrinted>
  <dcterms:created xsi:type="dcterms:W3CDTF">2016-08-29T23:02:00Z</dcterms:created>
  <dcterms:modified xsi:type="dcterms:W3CDTF">2016-08-29T23:02:00Z</dcterms:modified>
  <cp:category/>
</cp:coreProperties>
</file>
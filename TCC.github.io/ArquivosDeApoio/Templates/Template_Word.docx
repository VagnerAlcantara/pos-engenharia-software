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B3435E">
            <w:pPr>
              <w:pStyle w:val="TtulodoDocumento"/>
              <w:spacing w:before="0"/>
            </w:pPr>
            <w:r>
              <w:t>Declaração do escopo</w:t>
            </w:r>
            <w:r w:rsidR="00247DA7" w:rsidRPr="00247DA7">
              <w:t xml:space="preserve"> </w:t>
            </w:r>
            <w:r w:rsidR="00804F85" w:rsidRPr="00D84634">
              <w:rPr>
                <w:b w:val="0"/>
                <w:i/>
              </w:rPr>
              <w:t>(</w:t>
            </w:r>
            <w:proofErr w:type="spellStart"/>
            <w:r w:rsidR="00B3435E">
              <w:rPr>
                <w:b w:val="0"/>
                <w:i/>
              </w:rPr>
              <w:t>Scope</w:t>
            </w:r>
            <w:proofErr w:type="spellEnd"/>
            <w:r w:rsidR="00B3435E">
              <w:rPr>
                <w:b w:val="0"/>
                <w:i/>
              </w:rPr>
              <w:t xml:space="preserve"> </w:t>
            </w:r>
            <w:proofErr w:type="spellStart"/>
            <w:r w:rsidR="00B3435E">
              <w:rPr>
                <w:b w:val="0"/>
                <w:i/>
              </w:rPr>
              <w:t>Statement</w:t>
            </w:r>
            <w:proofErr w:type="spellEnd"/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9316F" w:rsidRDefault="00A33B57" w:rsidP="00D05AE9">
            <w:pPr>
              <w:pStyle w:val="ItensCabealhoeRodap"/>
              <w:spacing w:before="0"/>
            </w:pPr>
            <w:r>
              <w:t>José Luiz R. Junior</w:t>
            </w:r>
          </w:p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0041B9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</w:tbl>
    <w:p w:rsidR="00576FB4" w:rsidRPr="0033114F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5F1189" w:rsidRDefault="005F1189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>
      <w:bookmarkStart w:id="0" w:name="_GoBack"/>
      <w:bookmarkEnd w:id="0"/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1D1" w:rsidRDefault="007B41D1" w:rsidP="00C160D2">
      <w:r>
        <w:separator/>
      </w:r>
    </w:p>
    <w:p w:rsidR="007B41D1" w:rsidRDefault="007B41D1" w:rsidP="00C160D2"/>
    <w:p w:rsidR="007B41D1" w:rsidRDefault="007B41D1" w:rsidP="00C160D2"/>
  </w:endnote>
  <w:endnote w:type="continuationSeparator" w:id="0">
    <w:p w:rsidR="007B41D1" w:rsidRDefault="007B41D1" w:rsidP="00C160D2">
      <w:r>
        <w:continuationSeparator/>
      </w:r>
    </w:p>
    <w:p w:rsidR="007B41D1" w:rsidRDefault="007B41D1" w:rsidP="00C160D2"/>
    <w:p w:rsidR="007B41D1" w:rsidRDefault="007B41D1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812FC5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12FC5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812FC5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12FC5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1D1" w:rsidRDefault="007B41D1" w:rsidP="00C160D2">
      <w:r>
        <w:separator/>
      </w:r>
    </w:p>
    <w:p w:rsidR="007B41D1" w:rsidRDefault="007B41D1" w:rsidP="00C160D2"/>
    <w:p w:rsidR="007B41D1" w:rsidRDefault="007B41D1" w:rsidP="00C160D2"/>
  </w:footnote>
  <w:footnote w:type="continuationSeparator" w:id="0">
    <w:p w:rsidR="007B41D1" w:rsidRDefault="007B41D1" w:rsidP="00C160D2">
      <w:r>
        <w:continuationSeparator/>
      </w:r>
    </w:p>
    <w:p w:rsidR="007B41D1" w:rsidRDefault="007B41D1" w:rsidP="00C160D2"/>
    <w:p w:rsidR="007B41D1" w:rsidRDefault="007B41D1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812FC5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506BEF-32BA-42D0-A82A-D8DB4BF1B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</TotalTime>
  <Pages>1</Pages>
  <Words>57</Words>
  <Characters>415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471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3</cp:revision>
  <cp:lastPrinted>2014-03-18T22:10:00Z</cp:lastPrinted>
  <dcterms:created xsi:type="dcterms:W3CDTF">2016-08-15T22:14:00Z</dcterms:created>
  <dcterms:modified xsi:type="dcterms:W3CDTF">2016-08-15T23:30:00Z</dcterms:modified>
  <cp:category/>
</cp:coreProperties>
</file>
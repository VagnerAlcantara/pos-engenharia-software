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7B6FF0" w:rsidP="00B3435E">
            <w:pPr>
              <w:pStyle w:val="TtulodoDocumento"/>
              <w:spacing w:before="0"/>
            </w:pPr>
            <w:r>
              <w:t>Integrantes do Projeto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r>
              <w:t>Wender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F02633" w:rsidP="00F02633">
            <w:pPr>
              <w:pStyle w:val="ItensCabealhoeRodap"/>
              <w:spacing w:before="0"/>
            </w:pPr>
            <w:r>
              <w:t>22</w:t>
            </w:r>
            <w:r w:rsidR="001F7B3E">
              <w:t>/08</w:t>
            </w:r>
            <w:r w:rsidR="00A33B57">
              <w:t>/2016</w:t>
            </w:r>
          </w:p>
        </w:tc>
      </w:tr>
    </w:tbl>
    <w:p w:rsidR="005F1189" w:rsidRDefault="005F1189" w:rsidP="006A5AC2"/>
    <w:p w:rsidR="009606D6" w:rsidRDefault="007B6FF0" w:rsidP="007B6FF0">
      <w:pPr>
        <w:tabs>
          <w:tab w:val="left" w:pos="2490"/>
        </w:tabs>
        <w:ind w:left="708"/>
        <w:rPr>
          <w:rFonts w:cs="Times New Roman"/>
        </w:rPr>
      </w:pPr>
      <w:r>
        <w:rPr>
          <w:noProof/>
        </w:rPr>
        <w:drawing>
          <wp:inline distT="0" distB="0" distL="0" distR="0" wp14:anchorId="09E6C37D" wp14:editId="74E64249">
            <wp:extent cx="6300470" cy="2687955"/>
            <wp:effectExtent l="0" t="0" r="5080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6D6">
        <w:rPr>
          <w:b/>
          <w:sz w:val="32"/>
          <w:szCs w:val="32"/>
        </w:rPr>
        <w:tab/>
      </w:r>
    </w:p>
    <w:p w:rsidR="009606D6" w:rsidRDefault="009606D6" w:rsidP="009606D6">
      <w:pPr>
        <w:rPr>
          <w:rFonts w:eastAsiaTheme="minorHAnsi" w:cstheme="minorBidi"/>
          <w:lang w:eastAsia="en-US"/>
        </w:rPr>
      </w:pPr>
    </w:p>
    <w:p w:rsidR="00F02633" w:rsidRPr="00BE5B0E" w:rsidRDefault="00F02633" w:rsidP="00F02633"/>
    <w:p w:rsidR="00F02633" w:rsidRPr="00BE5B0E" w:rsidRDefault="00F02633" w:rsidP="00F02633">
      <w:pPr>
        <w:ind w:firstLine="708"/>
      </w:pPr>
      <w:bookmarkStart w:id="0" w:name="_GoBack"/>
      <w:bookmarkEnd w:id="0"/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A14" w:rsidRDefault="00954A14" w:rsidP="00C160D2">
      <w:r>
        <w:separator/>
      </w:r>
    </w:p>
    <w:p w:rsidR="00954A14" w:rsidRDefault="00954A14" w:rsidP="00C160D2"/>
    <w:p w:rsidR="00954A14" w:rsidRDefault="00954A14" w:rsidP="00C160D2"/>
  </w:endnote>
  <w:endnote w:type="continuationSeparator" w:id="0">
    <w:p w:rsidR="00954A14" w:rsidRDefault="00954A14" w:rsidP="00C160D2">
      <w:r>
        <w:continuationSeparator/>
      </w:r>
    </w:p>
    <w:p w:rsidR="00954A14" w:rsidRDefault="00954A14" w:rsidP="00C160D2"/>
    <w:p w:rsidR="00954A14" w:rsidRDefault="00954A1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954A1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B6FF0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954A14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B6FF0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A14" w:rsidRDefault="00954A14" w:rsidP="00C160D2">
      <w:r>
        <w:separator/>
      </w:r>
    </w:p>
    <w:p w:rsidR="00954A14" w:rsidRDefault="00954A14" w:rsidP="00C160D2"/>
    <w:p w:rsidR="00954A14" w:rsidRDefault="00954A14" w:rsidP="00C160D2"/>
  </w:footnote>
  <w:footnote w:type="continuationSeparator" w:id="0">
    <w:p w:rsidR="00954A14" w:rsidRDefault="00954A14" w:rsidP="00C160D2">
      <w:r>
        <w:continuationSeparator/>
      </w:r>
    </w:p>
    <w:p w:rsidR="00954A14" w:rsidRDefault="00954A14" w:rsidP="00C160D2"/>
    <w:p w:rsidR="00954A14" w:rsidRDefault="00954A1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954A1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B6FF0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54A14"/>
    <w:rsid w:val="009606D6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05FA6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02633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">
    <w:name w:val="st"/>
    <w:basedOn w:val="Fontepargpadro"/>
    <w:rsid w:val="0096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51A256-F4D0-4574-B25A-682A48CA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2</Pages>
  <Words>79</Words>
  <Characters>428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506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2016-08-22T22:24:00Z</dcterms:created>
  <dcterms:modified xsi:type="dcterms:W3CDTF">2016-08-22T22:24:00Z</dcterms:modified>
  <cp:category/>
</cp:coreProperties>
</file>
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1F7B3E">
              <w:rPr>
                <w:caps/>
                <w:color w:val="auto"/>
                <w:sz w:val="20"/>
                <w:szCs w:val="20"/>
              </w:rPr>
              <w:t>Psystem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D042F9" w:rsidP="00B3435E">
            <w:pPr>
              <w:pStyle w:val="TtulodoDocumento"/>
              <w:spacing w:before="0"/>
            </w:pPr>
            <w:r>
              <w:t>Regras de comunicação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1F7B3E" w:rsidP="00B61053">
            <w:pPr>
              <w:pStyle w:val="SubtitulosCabealhoeRodap"/>
              <w:spacing w:before="40"/>
            </w:pPr>
            <w:r>
              <w:t>Desenvolvido</w:t>
            </w:r>
            <w:r w:rsidR="0039316F" w:rsidRPr="0039316F">
              <w:t xml:space="preserve">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1F7B3E" w:rsidRDefault="001F7B3E" w:rsidP="00D05AE9">
            <w:pPr>
              <w:pStyle w:val="ItensCabealhoeRodap"/>
              <w:spacing w:before="0"/>
            </w:pPr>
            <w:r>
              <w:t>Alisson Santana</w:t>
            </w:r>
          </w:p>
          <w:p w:rsidR="001F7B3E" w:rsidRDefault="001F7B3E" w:rsidP="00D05AE9">
            <w:pPr>
              <w:pStyle w:val="ItensCabealhoeRodap"/>
              <w:spacing w:before="0"/>
            </w:pPr>
            <w:r>
              <w:t>J. Alexandre Bitencourt</w:t>
            </w:r>
          </w:p>
          <w:p w:rsidR="0039316F" w:rsidRDefault="001F7B3E" w:rsidP="00D05AE9">
            <w:pPr>
              <w:pStyle w:val="ItensCabealhoeRodap"/>
              <w:spacing w:before="0"/>
            </w:pPr>
            <w:r>
              <w:t>Tatiana Santana</w:t>
            </w:r>
          </w:p>
          <w:p w:rsidR="006A5AC2" w:rsidRDefault="001F7B3E" w:rsidP="00D05AE9">
            <w:pPr>
              <w:pStyle w:val="ItensCabealhoeRodap"/>
              <w:spacing w:before="0"/>
            </w:pPr>
            <w:r>
              <w:t>Wender Dantas</w:t>
            </w:r>
          </w:p>
          <w:p w:rsidR="001F7B3E" w:rsidRPr="00C160D2" w:rsidRDefault="001F7B3E" w:rsidP="00D05AE9">
            <w:pPr>
              <w:pStyle w:val="ItensCabealhoeRodap"/>
              <w:spacing w:before="0"/>
            </w:pPr>
            <w:r>
              <w:t>Vagner Alcantara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F02633" w:rsidP="00F02633">
            <w:pPr>
              <w:pStyle w:val="ItensCabealhoeRodap"/>
              <w:spacing w:before="0"/>
            </w:pPr>
            <w:r>
              <w:t>22</w:t>
            </w:r>
            <w:r w:rsidR="001F7B3E">
              <w:t>/08</w:t>
            </w:r>
            <w:r w:rsidR="00A33B57">
              <w:t>/2016</w:t>
            </w:r>
          </w:p>
        </w:tc>
      </w:tr>
    </w:tbl>
    <w:p w:rsidR="005F1189" w:rsidRDefault="005F1189" w:rsidP="006A5AC2"/>
    <w:p w:rsidR="00C548A6" w:rsidRDefault="00C548A6" w:rsidP="006A5AC2"/>
    <w:p w:rsidR="00962484" w:rsidRPr="00962484" w:rsidRDefault="00962484" w:rsidP="006A5AC2">
      <w:pPr>
        <w:rPr>
          <w:rFonts w:ascii="Arial" w:hAnsi="Arial"/>
          <w:b/>
          <w:sz w:val="24"/>
          <w:szCs w:val="24"/>
        </w:rPr>
      </w:pPr>
      <w:r w:rsidRPr="00962484">
        <w:rPr>
          <w:b/>
        </w:rPr>
        <w:tab/>
      </w:r>
      <w:r w:rsidRPr="00962484">
        <w:rPr>
          <w:b/>
        </w:rPr>
        <w:tab/>
      </w:r>
      <w:r w:rsidRPr="00962484">
        <w:rPr>
          <w:b/>
        </w:rPr>
        <w:tab/>
      </w:r>
      <w:r w:rsidRPr="00962484">
        <w:rPr>
          <w:rFonts w:ascii="Arial" w:hAnsi="Arial"/>
          <w:b/>
          <w:sz w:val="24"/>
          <w:szCs w:val="24"/>
        </w:rPr>
        <w:tab/>
      </w:r>
      <w:r w:rsidRPr="00962484">
        <w:rPr>
          <w:rFonts w:ascii="Arial" w:hAnsi="Arial"/>
          <w:b/>
          <w:sz w:val="24"/>
          <w:szCs w:val="24"/>
        </w:rPr>
        <w:tab/>
        <w:t>Regras de Comunicação</w:t>
      </w:r>
    </w:p>
    <w:p w:rsidR="00D042F9" w:rsidRPr="00962484" w:rsidRDefault="00D042F9" w:rsidP="006A5AC2">
      <w:pPr>
        <w:rPr>
          <w:rFonts w:ascii="Arial" w:hAnsi="Arial"/>
          <w:sz w:val="24"/>
          <w:szCs w:val="24"/>
        </w:rPr>
      </w:pPr>
      <w:r w:rsidRPr="00962484">
        <w:rPr>
          <w:rFonts w:ascii="Arial" w:hAnsi="Arial"/>
          <w:sz w:val="24"/>
          <w:szCs w:val="24"/>
        </w:rPr>
        <w:tab/>
      </w:r>
      <w:r w:rsidRPr="00962484">
        <w:rPr>
          <w:rFonts w:ascii="Arial" w:hAnsi="Arial"/>
          <w:sz w:val="24"/>
          <w:szCs w:val="24"/>
        </w:rPr>
        <w:tab/>
      </w:r>
      <w:r w:rsidRPr="00962484">
        <w:rPr>
          <w:rFonts w:ascii="Arial" w:hAnsi="Arial"/>
          <w:sz w:val="24"/>
          <w:szCs w:val="24"/>
        </w:rPr>
        <w:tab/>
      </w:r>
      <w:r w:rsidRPr="00962484">
        <w:rPr>
          <w:rFonts w:ascii="Arial" w:hAnsi="Arial"/>
          <w:sz w:val="24"/>
          <w:szCs w:val="24"/>
        </w:rPr>
        <w:tab/>
      </w:r>
    </w:p>
    <w:p w:rsidR="00D042F9" w:rsidRPr="00962484" w:rsidRDefault="00D042F9" w:rsidP="006A5AC2">
      <w:pPr>
        <w:rPr>
          <w:rFonts w:ascii="Arial" w:hAnsi="Arial"/>
          <w:sz w:val="24"/>
          <w:szCs w:val="24"/>
        </w:rPr>
      </w:pPr>
    </w:p>
    <w:p w:rsidR="00000000" w:rsidRPr="00962484" w:rsidRDefault="00393EEB" w:rsidP="00962484">
      <w:pPr>
        <w:ind w:left="720" w:firstLine="698"/>
        <w:rPr>
          <w:rFonts w:ascii="Arial" w:hAnsi="Arial"/>
          <w:sz w:val="24"/>
          <w:szCs w:val="24"/>
        </w:rPr>
      </w:pPr>
      <w:r w:rsidRPr="00962484">
        <w:rPr>
          <w:rFonts w:ascii="Arial" w:hAnsi="Arial"/>
          <w:sz w:val="24"/>
          <w:szCs w:val="24"/>
        </w:rPr>
        <w:t xml:space="preserve">Os contatos entre a cliente e os envolvidos no projeto ocorre primeiramente por e-mail (nathyrossetto@outlook.com), e se necessário via contato telefônico nos números  </w:t>
      </w:r>
      <w:r w:rsidRPr="00962484">
        <w:rPr>
          <w:rFonts w:ascii="Arial" w:hAnsi="Arial"/>
          <w:sz w:val="24"/>
          <w:szCs w:val="24"/>
        </w:rPr>
        <w:t>(11) 97653-8338 ou  (11) 98041-7860.</w:t>
      </w:r>
    </w:p>
    <w:p w:rsidR="00962484" w:rsidRPr="00962484" w:rsidRDefault="00962484" w:rsidP="00962484">
      <w:pPr>
        <w:ind w:left="720"/>
        <w:rPr>
          <w:rFonts w:ascii="Arial" w:hAnsi="Arial"/>
          <w:sz w:val="24"/>
          <w:szCs w:val="24"/>
        </w:rPr>
      </w:pPr>
    </w:p>
    <w:p w:rsidR="00000000" w:rsidRPr="00962484" w:rsidRDefault="00393EEB" w:rsidP="00962484">
      <w:pPr>
        <w:ind w:left="720" w:firstLine="698"/>
        <w:rPr>
          <w:rFonts w:ascii="Arial" w:hAnsi="Arial"/>
          <w:sz w:val="24"/>
          <w:szCs w:val="24"/>
        </w:rPr>
      </w:pPr>
      <w:bookmarkStart w:id="0" w:name="_GoBack"/>
      <w:bookmarkEnd w:id="0"/>
      <w:r w:rsidRPr="00962484">
        <w:rPr>
          <w:rFonts w:ascii="Arial" w:hAnsi="Arial"/>
          <w:sz w:val="24"/>
          <w:szCs w:val="24"/>
        </w:rPr>
        <w:t>A comunicação é feita apenas por um integrante do grupo, havendo necessidade os demais podem contatá-la.</w:t>
      </w:r>
    </w:p>
    <w:p w:rsidR="00962484" w:rsidRPr="00962484" w:rsidRDefault="00962484" w:rsidP="00962484">
      <w:pPr>
        <w:ind w:left="720"/>
        <w:rPr>
          <w:rFonts w:ascii="Arial" w:hAnsi="Arial"/>
          <w:sz w:val="24"/>
          <w:szCs w:val="24"/>
        </w:rPr>
      </w:pPr>
    </w:p>
    <w:p w:rsidR="00000000" w:rsidRPr="00962484" w:rsidRDefault="00393EEB" w:rsidP="00962484">
      <w:pPr>
        <w:ind w:left="720" w:firstLine="698"/>
        <w:rPr>
          <w:rFonts w:ascii="Arial" w:hAnsi="Arial"/>
          <w:sz w:val="24"/>
          <w:szCs w:val="24"/>
        </w:rPr>
      </w:pPr>
      <w:r w:rsidRPr="00962484">
        <w:rPr>
          <w:rFonts w:ascii="Arial" w:hAnsi="Arial"/>
          <w:sz w:val="24"/>
          <w:szCs w:val="24"/>
        </w:rPr>
        <w:t>As reuniões presenciais devem ser agendadas com mínimo 3 dias de antecedência.</w:t>
      </w:r>
    </w:p>
    <w:p w:rsidR="009606D6" w:rsidRPr="00C548A6" w:rsidRDefault="009606D6" w:rsidP="00D042F9">
      <w:pPr>
        <w:rPr>
          <w:rFonts w:ascii="Arial" w:eastAsiaTheme="minorHAnsi" w:hAnsi="Arial"/>
          <w:sz w:val="24"/>
          <w:szCs w:val="24"/>
          <w:lang w:eastAsia="en-US"/>
        </w:rPr>
      </w:pPr>
    </w:p>
    <w:p w:rsidR="00F02633" w:rsidRPr="00BE5B0E" w:rsidRDefault="00F02633" w:rsidP="00F02633"/>
    <w:p w:rsidR="00F02633" w:rsidRPr="00BE5B0E" w:rsidRDefault="00F02633" w:rsidP="00F02633">
      <w:pPr>
        <w:ind w:firstLine="708"/>
      </w:pPr>
    </w:p>
    <w:p w:rsidR="004A74B4" w:rsidRDefault="004A74B4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DD199D" w:rsidRPr="004A74B4" w:rsidRDefault="00DD199D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DD199D" w:rsidRPr="00DD199D" w:rsidRDefault="00DD199D" w:rsidP="00DD199D">
      <w:pPr>
        <w:spacing w:after="160" w:line="259" w:lineRule="auto"/>
        <w:jc w:val="center"/>
        <w:rPr>
          <w:rFonts w:ascii="Arial" w:hAnsi="Arial"/>
          <w:b/>
          <w:sz w:val="44"/>
          <w:szCs w:val="44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Pr="001F7B3E" w:rsidRDefault="001F7B3E" w:rsidP="001F7B3E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1F7B3E" w:rsidRDefault="001F7B3E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812FC5" w:rsidRDefault="00C57055" w:rsidP="002E6FF9">
      <w:pPr>
        <w:pStyle w:val="Legenda-Notas"/>
        <w:jc w:val="left"/>
        <w:rPr>
          <w:lang w:val="pt-BR"/>
        </w:rPr>
      </w:pPr>
    </w:p>
    <w:sectPr w:rsidR="00C57055" w:rsidRPr="00812FC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EEB" w:rsidRDefault="00393EEB" w:rsidP="00C160D2">
      <w:r>
        <w:separator/>
      </w:r>
    </w:p>
    <w:p w:rsidR="00393EEB" w:rsidRDefault="00393EEB" w:rsidP="00C160D2"/>
    <w:p w:rsidR="00393EEB" w:rsidRDefault="00393EEB" w:rsidP="00C160D2"/>
  </w:endnote>
  <w:endnote w:type="continuationSeparator" w:id="0">
    <w:p w:rsidR="00393EEB" w:rsidRDefault="00393EEB" w:rsidP="00C160D2">
      <w:r>
        <w:continuationSeparator/>
      </w:r>
    </w:p>
    <w:p w:rsidR="00393EEB" w:rsidRDefault="00393EEB" w:rsidP="00C160D2"/>
    <w:p w:rsidR="00393EEB" w:rsidRDefault="00393EEB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393EEB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962484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r>
            <w:t>Impacto Desenvolvimento</w:t>
          </w: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393EEB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962484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EEB" w:rsidRDefault="00393EEB" w:rsidP="00C160D2">
      <w:r>
        <w:separator/>
      </w:r>
    </w:p>
    <w:p w:rsidR="00393EEB" w:rsidRDefault="00393EEB" w:rsidP="00C160D2"/>
    <w:p w:rsidR="00393EEB" w:rsidRDefault="00393EEB" w:rsidP="00C160D2"/>
  </w:footnote>
  <w:footnote w:type="continuationSeparator" w:id="0">
    <w:p w:rsidR="00393EEB" w:rsidRDefault="00393EEB" w:rsidP="00C160D2">
      <w:r>
        <w:continuationSeparator/>
      </w:r>
    </w:p>
    <w:p w:rsidR="00393EEB" w:rsidRDefault="00393EEB" w:rsidP="00C160D2"/>
    <w:p w:rsidR="00393EEB" w:rsidRDefault="00393EEB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393EEB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2B6330"/>
    <w:multiLevelType w:val="hybridMultilevel"/>
    <w:tmpl w:val="F578A6DA"/>
    <w:lvl w:ilvl="0" w:tplc="ABCE9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468B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466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B6A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A85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AA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623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987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E299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464C1"/>
    <w:multiLevelType w:val="hybridMultilevel"/>
    <w:tmpl w:val="066232CC"/>
    <w:lvl w:ilvl="0" w:tplc="3670C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E0E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F65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3E4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647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26DF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26E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CB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27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6454C4"/>
    <w:multiLevelType w:val="hybridMultilevel"/>
    <w:tmpl w:val="59D4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32662"/>
    <w:multiLevelType w:val="hybridMultilevel"/>
    <w:tmpl w:val="4B100848"/>
    <w:lvl w:ilvl="0" w:tplc="03EE2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87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D66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A40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02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E2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4B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94A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B6D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7A32FE8"/>
    <w:multiLevelType w:val="hybridMultilevel"/>
    <w:tmpl w:val="4CCA4AD2"/>
    <w:lvl w:ilvl="0" w:tplc="CB423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021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CD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320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4E9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FA8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62E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E7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E8C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8F55C55"/>
    <w:multiLevelType w:val="hybridMultilevel"/>
    <w:tmpl w:val="CF2A0E36"/>
    <w:lvl w:ilvl="0" w:tplc="98100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C60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D26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88B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FC0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329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9C2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ECB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244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C0B343C"/>
    <w:multiLevelType w:val="hybridMultilevel"/>
    <w:tmpl w:val="20F81C6A"/>
    <w:lvl w:ilvl="0" w:tplc="63427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64B1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AEA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841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F2C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8ED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44C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623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005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5F5420"/>
    <w:multiLevelType w:val="hybridMultilevel"/>
    <w:tmpl w:val="0F822AA6"/>
    <w:lvl w:ilvl="0" w:tplc="8B26C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AEB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B0E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629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8A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242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92C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28C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6EF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4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2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1"/>
  </w:num>
  <w:num w:numId="15">
    <w:abstractNumId w:val="18"/>
  </w:num>
  <w:num w:numId="16">
    <w:abstractNumId w:val="5"/>
  </w:num>
  <w:num w:numId="17">
    <w:abstractNumId w:val="13"/>
  </w:num>
  <w:num w:numId="18">
    <w:abstractNumId w:val="9"/>
  </w:num>
  <w:num w:numId="19">
    <w:abstractNumId w:val="0"/>
  </w:num>
  <w:num w:numId="20">
    <w:abstractNumId w:val="7"/>
  </w:num>
  <w:num w:numId="21">
    <w:abstractNumId w:val="6"/>
  </w:num>
  <w:num w:numId="22">
    <w:abstractNumId w:val="3"/>
  </w:num>
  <w:num w:numId="23">
    <w:abstractNumId w:val="10"/>
  </w:num>
  <w:num w:numId="24">
    <w:abstractNumId w:val="19"/>
  </w:num>
  <w:num w:numId="25">
    <w:abstractNumId w:val="16"/>
  </w:num>
  <w:num w:numId="26">
    <w:abstractNumId w:val="17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1F374C"/>
    <w:rsid w:val="001F7B3E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93EEB"/>
    <w:rsid w:val="003E1EC7"/>
    <w:rsid w:val="003F44D6"/>
    <w:rsid w:val="003F7B54"/>
    <w:rsid w:val="0045242A"/>
    <w:rsid w:val="00452BC5"/>
    <w:rsid w:val="00464CD1"/>
    <w:rsid w:val="004738C8"/>
    <w:rsid w:val="00485059"/>
    <w:rsid w:val="004902AF"/>
    <w:rsid w:val="004A74B4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81111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B41D1"/>
    <w:rsid w:val="007B6FF0"/>
    <w:rsid w:val="007D06E1"/>
    <w:rsid w:val="007E2010"/>
    <w:rsid w:val="007E5103"/>
    <w:rsid w:val="00804F85"/>
    <w:rsid w:val="00812FC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06D6"/>
    <w:rsid w:val="00962484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05FA6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48A6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42F9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D199D"/>
    <w:rsid w:val="00DE21E8"/>
    <w:rsid w:val="00DE565A"/>
    <w:rsid w:val="00DF07D3"/>
    <w:rsid w:val="00E041E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02633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t">
    <w:name w:val="st"/>
    <w:basedOn w:val="Fontepargpadro"/>
    <w:rsid w:val="009606D6"/>
  </w:style>
  <w:style w:type="paragraph" w:styleId="NormalWeb">
    <w:name w:val="Normal (Web)"/>
    <w:basedOn w:val="Normal"/>
    <w:uiPriority w:val="99"/>
    <w:semiHidden/>
    <w:unhideWhenUsed/>
    <w:rsid w:val="00C548A6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4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7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7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BAAF3F-0709-4891-993D-19F5A3A04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0</TotalTime>
  <Pages>2</Pages>
  <Words>145</Words>
  <Characters>783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927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Divisão de Controle de Licenças</cp:lastModifiedBy>
  <cp:revision>2</cp:revision>
  <cp:lastPrinted>2014-03-18T22:10:00Z</cp:lastPrinted>
  <dcterms:created xsi:type="dcterms:W3CDTF">2016-08-22T22:34:00Z</dcterms:created>
  <dcterms:modified xsi:type="dcterms:W3CDTF">2016-08-22T22:34:00Z</dcterms:modified>
  <cp:category/>
</cp:coreProperties>
</file>
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1F7B3E">
              <w:rPr>
                <w:caps/>
                <w:color w:val="auto"/>
                <w:sz w:val="20"/>
                <w:szCs w:val="20"/>
              </w:rPr>
              <w:t>Psystem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C548A6" w:rsidP="00B3435E">
            <w:pPr>
              <w:pStyle w:val="TtulodoDocumento"/>
              <w:spacing w:before="0"/>
            </w:pPr>
            <w:r>
              <w:t>Referências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1F7B3E" w:rsidP="00B61053">
            <w:pPr>
              <w:pStyle w:val="SubtitulosCabealhoeRodap"/>
              <w:spacing w:before="40"/>
            </w:pPr>
            <w:r>
              <w:t>Desenvolvido</w:t>
            </w:r>
            <w:r w:rsidR="0039316F" w:rsidRPr="0039316F">
              <w:t xml:space="preserve">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1F7B3E" w:rsidRDefault="001F7B3E" w:rsidP="00D05AE9">
            <w:pPr>
              <w:pStyle w:val="ItensCabealhoeRodap"/>
              <w:spacing w:before="0"/>
            </w:pPr>
            <w:r>
              <w:t>Alisson Santana</w:t>
            </w:r>
          </w:p>
          <w:p w:rsidR="001F7B3E" w:rsidRDefault="001F7B3E" w:rsidP="00D05AE9">
            <w:pPr>
              <w:pStyle w:val="ItensCabealhoeRodap"/>
              <w:spacing w:before="0"/>
            </w:pPr>
            <w:r>
              <w:t>J. Alexandre Bitencourt</w:t>
            </w:r>
          </w:p>
          <w:p w:rsidR="0039316F" w:rsidRDefault="001F7B3E" w:rsidP="00D05AE9">
            <w:pPr>
              <w:pStyle w:val="ItensCabealhoeRodap"/>
              <w:spacing w:before="0"/>
            </w:pPr>
            <w:r>
              <w:t>Tatiana Santana</w:t>
            </w:r>
          </w:p>
          <w:p w:rsidR="006A5AC2" w:rsidRDefault="001F7B3E" w:rsidP="00D05AE9">
            <w:pPr>
              <w:pStyle w:val="ItensCabealhoeRodap"/>
              <w:spacing w:before="0"/>
            </w:pPr>
            <w:r>
              <w:t>Wender Dantas</w:t>
            </w:r>
          </w:p>
          <w:p w:rsidR="001F7B3E" w:rsidRPr="00C160D2" w:rsidRDefault="001F7B3E" w:rsidP="00D05AE9">
            <w:pPr>
              <w:pStyle w:val="ItensCabealhoeRodap"/>
              <w:spacing w:before="0"/>
            </w:pPr>
            <w:r>
              <w:t>Vagner Alcantara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F02633" w:rsidP="00F02633">
            <w:pPr>
              <w:pStyle w:val="ItensCabealhoeRodap"/>
              <w:spacing w:before="0"/>
            </w:pPr>
            <w:r>
              <w:t>22</w:t>
            </w:r>
            <w:r w:rsidR="001F7B3E">
              <w:t>/08</w:t>
            </w:r>
            <w:r w:rsidR="00A33B57">
              <w:t>/2016</w:t>
            </w:r>
          </w:p>
        </w:tc>
      </w:tr>
    </w:tbl>
    <w:p w:rsidR="005F1189" w:rsidRDefault="005F1189" w:rsidP="006A5AC2"/>
    <w:p w:rsidR="00C548A6" w:rsidRDefault="00C548A6" w:rsidP="006A5AC2"/>
    <w:p w:rsidR="00C548A6" w:rsidRPr="00C548A6" w:rsidRDefault="00C548A6" w:rsidP="006A5AC2">
      <w:pPr>
        <w:rPr>
          <w:rFonts w:ascii="Arial" w:hAnsi="Arial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C548A6">
        <w:rPr>
          <w:rFonts w:ascii="Arial" w:hAnsi="Arial"/>
          <w:sz w:val="24"/>
          <w:szCs w:val="24"/>
        </w:rPr>
        <w:t>Referências</w:t>
      </w:r>
    </w:p>
    <w:p w:rsidR="009606D6" w:rsidRDefault="009606D6" w:rsidP="007B6FF0">
      <w:pPr>
        <w:tabs>
          <w:tab w:val="left" w:pos="2490"/>
        </w:tabs>
        <w:ind w:left="708"/>
        <w:rPr>
          <w:rFonts w:cs="Times New Roman"/>
        </w:rPr>
      </w:pPr>
      <w:r>
        <w:rPr>
          <w:b/>
          <w:sz w:val="32"/>
          <w:szCs w:val="32"/>
        </w:rPr>
        <w:tab/>
      </w:r>
    </w:p>
    <w:p w:rsidR="00000000" w:rsidRPr="00C548A6" w:rsidRDefault="006033F9" w:rsidP="00C548A6">
      <w:pPr>
        <w:numPr>
          <w:ilvl w:val="0"/>
          <w:numId w:val="25"/>
        </w:numPr>
        <w:rPr>
          <w:rFonts w:ascii="Arial" w:eastAsiaTheme="minorHAnsi" w:hAnsi="Arial"/>
          <w:sz w:val="24"/>
          <w:szCs w:val="24"/>
          <w:lang w:eastAsia="en-US"/>
        </w:rPr>
      </w:pPr>
      <w:r w:rsidRPr="00C548A6">
        <w:rPr>
          <w:rFonts w:ascii="Arial" w:eastAsiaTheme="minorHAnsi" w:hAnsi="Arial"/>
          <w:sz w:val="24"/>
          <w:szCs w:val="24"/>
          <w:lang w:eastAsia="en-US"/>
        </w:rPr>
        <w:t>Site - NR Avaliações Psi</w:t>
      </w:r>
      <w:r w:rsidRPr="00C548A6">
        <w:rPr>
          <w:rFonts w:ascii="Arial" w:eastAsiaTheme="minorHAnsi" w:hAnsi="Arial"/>
          <w:sz w:val="24"/>
          <w:szCs w:val="24"/>
          <w:lang w:eastAsia="en-US"/>
        </w:rPr>
        <w:t>cológicas</w:t>
      </w:r>
    </w:p>
    <w:p w:rsidR="00C548A6" w:rsidRPr="00C548A6" w:rsidRDefault="00C548A6" w:rsidP="00C548A6">
      <w:pPr>
        <w:rPr>
          <w:rFonts w:ascii="Arial" w:eastAsiaTheme="minorHAnsi" w:hAnsi="Arial"/>
          <w:sz w:val="24"/>
          <w:szCs w:val="24"/>
          <w:lang w:eastAsia="en-US"/>
        </w:rPr>
      </w:pPr>
      <w:r w:rsidRPr="00C548A6">
        <w:rPr>
          <w:rFonts w:ascii="Arial" w:eastAsiaTheme="minorHAnsi" w:hAnsi="Arial"/>
          <w:sz w:val="24"/>
          <w:szCs w:val="24"/>
          <w:lang w:eastAsia="en-US"/>
        </w:rPr>
        <w:tab/>
      </w:r>
      <w:hyperlink r:id="rId8" w:history="1">
        <w:r w:rsidRPr="00C548A6">
          <w:rPr>
            <w:rStyle w:val="Hyperlink"/>
            <w:rFonts w:ascii="Arial" w:eastAsiaTheme="minorHAnsi" w:hAnsi="Arial"/>
            <w:sz w:val="24"/>
            <w:szCs w:val="24"/>
            <w:lang w:eastAsia="en-US"/>
          </w:rPr>
          <w:t>http://www.nravaliacoespsicologicas.com.br/</w:t>
        </w:r>
      </w:hyperlink>
    </w:p>
    <w:p w:rsidR="00000000" w:rsidRPr="00C548A6" w:rsidRDefault="006033F9" w:rsidP="00C548A6">
      <w:pPr>
        <w:numPr>
          <w:ilvl w:val="0"/>
          <w:numId w:val="26"/>
        </w:numPr>
        <w:rPr>
          <w:rFonts w:ascii="Arial" w:eastAsiaTheme="minorHAnsi" w:hAnsi="Arial"/>
          <w:sz w:val="24"/>
          <w:szCs w:val="24"/>
          <w:lang w:eastAsia="en-US"/>
        </w:rPr>
      </w:pPr>
      <w:r w:rsidRPr="00C548A6">
        <w:rPr>
          <w:rFonts w:ascii="Arial" w:eastAsiaTheme="minorHAnsi" w:hAnsi="Arial"/>
          <w:sz w:val="24"/>
          <w:szCs w:val="24"/>
          <w:lang w:eastAsia="en-US"/>
        </w:rPr>
        <w:t>Página no Facebook – NR Avaliações Psicológicas</w:t>
      </w:r>
    </w:p>
    <w:p w:rsidR="00C548A6" w:rsidRPr="00C548A6" w:rsidRDefault="00C548A6" w:rsidP="00C548A6">
      <w:pPr>
        <w:rPr>
          <w:rFonts w:ascii="Arial" w:eastAsiaTheme="minorHAnsi" w:hAnsi="Arial"/>
          <w:sz w:val="24"/>
          <w:szCs w:val="24"/>
          <w:lang w:eastAsia="en-US"/>
        </w:rPr>
      </w:pPr>
      <w:r w:rsidRPr="00C548A6">
        <w:rPr>
          <w:rFonts w:ascii="Arial" w:eastAsiaTheme="minorHAnsi" w:hAnsi="Arial"/>
          <w:sz w:val="24"/>
          <w:szCs w:val="24"/>
          <w:lang w:eastAsia="en-US"/>
        </w:rPr>
        <w:tab/>
      </w:r>
      <w:hyperlink r:id="rId9" w:history="1">
        <w:r w:rsidRPr="00C548A6">
          <w:rPr>
            <w:rStyle w:val="Hyperlink"/>
            <w:rFonts w:ascii="Arial" w:eastAsiaTheme="minorHAnsi" w:hAnsi="Arial"/>
            <w:sz w:val="24"/>
            <w:szCs w:val="24"/>
            <w:lang w:eastAsia="en-US"/>
          </w:rPr>
          <w:t>https://www.facebook.com/NR.AvaliacoesPsicologicas/?fref=ts</w:t>
        </w:r>
      </w:hyperlink>
    </w:p>
    <w:p w:rsidR="009606D6" w:rsidRPr="00C548A6" w:rsidRDefault="009606D6" w:rsidP="009606D6">
      <w:pPr>
        <w:rPr>
          <w:rFonts w:ascii="Arial" w:eastAsiaTheme="minorHAnsi" w:hAnsi="Arial"/>
          <w:sz w:val="24"/>
          <w:szCs w:val="24"/>
          <w:lang w:eastAsia="en-US"/>
        </w:rPr>
      </w:pPr>
    </w:p>
    <w:p w:rsidR="00F02633" w:rsidRPr="00BE5B0E" w:rsidRDefault="00F02633" w:rsidP="00F02633">
      <w:bookmarkStart w:id="0" w:name="_GoBack"/>
      <w:bookmarkEnd w:id="0"/>
    </w:p>
    <w:p w:rsidR="00F02633" w:rsidRPr="00BE5B0E" w:rsidRDefault="00F02633" w:rsidP="00F02633">
      <w:pPr>
        <w:ind w:firstLine="708"/>
      </w:pPr>
    </w:p>
    <w:p w:rsidR="004A74B4" w:rsidRDefault="004A74B4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DD199D" w:rsidRPr="004A74B4" w:rsidRDefault="00DD199D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DD199D" w:rsidRPr="00DD199D" w:rsidRDefault="00DD199D" w:rsidP="00DD199D">
      <w:pPr>
        <w:spacing w:after="160" w:line="259" w:lineRule="auto"/>
        <w:jc w:val="center"/>
        <w:rPr>
          <w:rFonts w:ascii="Arial" w:hAnsi="Arial"/>
          <w:b/>
          <w:sz w:val="44"/>
          <w:szCs w:val="44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Pr="001F7B3E" w:rsidRDefault="001F7B3E" w:rsidP="001F7B3E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1F7B3E" w:rsidRDefault="001F7B3E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812FC5" w:rsidRDefault="00C57055" w:rsidP="002E6FF9">
      <w:pPr>
        <w:pStyle w:val="Legenda-Notas"/>
        <w:jc w:val="left"/>
        <w:rPr>
          <w:lang w:val="pt-BR"/>
        </w:rPr>
      </w:pPr>
    </w:p>
    <w:sectPr w:rsidR="00C57055" w:rsidRPr="00812FC5" w:rsidSect="00C57055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3F9" w:rsidRDefault="006033F9" w:rsidP="00C160D2">
      <w:r>
        <w:separator/>
      </w:r>
    </w:p>
    <w:p w:rsidR="006033F9" w:rsidRDefault="006033F9" w:rsidP="00C160D2"/>
    <w:p w:rsidR="006033F9" w:rsidRDefault="006033F9" w:rsidP="00C160D2"/>
  </w:endnote>
  <w:endnote w:type="continuationSeparator" w:id="0">
    <w:p w:rsidR="006033F9" w:rsidRDefault="006033F9" w:rsidP="00C160D2">
      <w:r>
        <w:continuationSeparator/>
      </w:r>
    </w:p>
    <w:p w:rsidR="006033F9" w:rsidRDefault="006033F9" w:rsidP="00C160D2"/>
    <w:p w:rsidR="006033F9" w:rsidRDefault="006033F9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6033F9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C548A6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r>
            <w:t>Impacto Desenvolvimento</w:t>
          </w: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6033F9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C548A6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3F9" w:rsidRDefault="006033F9" w:rsidP="00C160D2">
      <w:r>
        <w:separator/>
      </w:r>
    </w:p>
    <w:p w:rsidR="006033F9" w:rsidRDefault="006033F9" w:rsidP="00C160D2"/>
    <w:p w:rsidR="006033F9" w:rsidRDefault="006033F9" w:rsidP="00C160D2"/>
  </w:footnote>
  <w:footnote w:type="continuationSeparator" w:id="0">
    <w:p w:rsidR="006033F9" w:rsidRDefault="006033F9" w:rsidP="00C160D2">
      <w:r>
        <w:continuationSeparator/>
      </w:r>
    </w:p>
    <w:p w:rsidR="006033F9" w:rsidRDefault="006033F9" w:rsidP="00C160D2"/>
    <w:p w:rsidR="006033F9" w:rsidRDefault="006033F9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6033F9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2B6330"/>
    <w:multiLevelType w:val="hybridMultilevel"/>
    <w:tmpl w:val="F578A6DA"/>
    <w:lvl w:ilvl="0" w:tplc="ABCE9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468B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466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B6A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A85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AA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623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987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E299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464C1"/>
    <w:multiLevelType w:val="hybridMultilevel"/>
    <w:tmpl w:val="066232CC"/>
    <w:lvl w:ilvl="0" w:tplc="3670C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E0E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F65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3E4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647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26DF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26E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CB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27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6454C4"/>
    <w:multiLevelType w:val="hybridMultilevel"/>
    <w:tmpl w:val="59D4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32662"/>
    <w:multiLevelType w:val="hybridMultilevel"/>
    <w:tmpl w:val="4B100848"/>
    <w:lvl w:ilvl="0" w:tplc="03EE2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87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D66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A40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02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E2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4B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94A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B6D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8F55C55"/>
    <w:multiLevelType w:val="hybridMultilevel"/>
    <w:tmpl w:val="CF2A0E36"/>
    <w:lvl w:ilvl="0" w:tplc="98100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C60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D26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88B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FC0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329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9C2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ECB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244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C0B343C"/>
    <w:multiLevelType w:val="hybridMultilevel"/>
    <w:tmpl w:val="20F81C6A"/>
    <w:lvl w:ilvl="0" w:tplc="63427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64B1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AEA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841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F2C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8ED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44C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623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005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5F5420"/>
    <w:multiLevelType w:val="hybridMultilevel"/>
    <w:tmpl w:val="0F822AA6"/>
    <w:lvl w:ilvl="0" w:tplc="8B26C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AEB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B0E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629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8A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242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92C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28C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6EF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4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2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1"/>
  </w:num>
  <w:num w:numId="15">
    <w:abstractNumId w:val="17"/>
  </w:num>
  <w:num w:numId="16">
    <w:abstractNumId w:val="5"/>
  </w:num>
  <w:num w:numId="17">
    <w:abstractNumId w:val="13"/>
  </w:num>
  <w:num w:numId="18">
    <w:abstractNumId w:val="9"/>
  </w:num>
  <w:num w:numId="19">
    <w:abstractNumId w:val="0"/>
  </w:num>
  <w:num w:numId="20">
    <w:abstractNumId w:val="7"/>
  </w:num>
  <w:num w:numId="21">
    <w:abstractNumId w:val="6"/>
  </w:num>
  <w:num w:numId="22">
    <w:abstractNumId w:val="3"/>
  </w:num>
  <w:num w:numId="23">
    <w:abstractNumId w:val="10"/>
  </w:num>
  <w:num w:numId="24">
    <w:abstractNumId w:val="18"/>
  </w:num>
  <w:num w:numId="25">
    <w:abstractNumId w:val="1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1F374C"/>
    <w:rsid w:val="001F7B3E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64CD1"/>
    <w:rsid w:val="004738C8"/>
    <w:rsid w:val="00485059"/>
    <w:rsid w:val="004902AF"/>
    <w:rsid w:val="004A74B4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033F9"/>
    <w:rsid w:val="00610EB7"/>
    <w:rsid w:val="00623472"/>
    <w:rsid w:val="00652240"/>
    <w:rsid w:val="006616AD"/>
    <w:rsid w:val="0067032E"/>
    <w:rsid w:val="00681111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B41D1"/>
    <w:rsid w:val="007B6FF0"/>
    <w:rsid w:val="007D06E1"/>
    <w:rsid w:val="007E2010"/>
    <w:rsid w:val="007E5103"/>
    <w:rsid w:val="00804F85"/>
    <w:rsid w:val="00812FC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06D6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05FA6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48A6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D199D"/>
    <w:rsid w:val="00DE21E8"/>
    <w:rsid w:val="00DE565A"/>
    <w:rsid w:val="00DF07D3"/>
    <w:rsid w:val="00E041E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02633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t">
    <w:name w:val="st"/>
    <w:basedOn w:val="Fontepargpadro"/>
    <w:rsid w:val="009606D6"/>
  </w:style>
  <w:style w:type="paragraph" w:styleId="NormalWeb">
    <w:name w:val="Normal (Web)"/>
    <w:basedOn w:val="Normal"/>
    <w:uiPriority w:val="99"/>
    <w:semiHidden/>
    <w:unhideWhenUsed/>
    <w:rsid w:val="00C548A6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4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ravaliacoespsicologicas.com.br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NR.AvaliacoesPsicologicas/?fref=t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7F03D0-6B65-48BC-A810-9A3CF9B82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0</TotalTime>
  <Pages>2</Pages>
  <Words>130</Words>
  <Characters>707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836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Divisão de Controle de Licenças</cp:lastModifiedBy>
  <cp:revision>2</cp:revision>
  <cp:lastPrinted>2014-03-18T22:10:00Z</cp:lastPrinted>
  <dcterms:created xsi:type="dcterms:W3CDTF">2016-08-22T22:30:00Z</dcterms:created>
  <dcterms:modified xsi:type="dcterms:W3CDTF">2016-08-22T22:30:00Z</dcterms:modified>
  <cp:category/>
</cp:coreProperties>
</file>